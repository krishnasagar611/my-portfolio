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D10EB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0E972EF" w14:textId="5996D49B" w:rsidR="001B2ABD" w:rsidRDefault="001B2ABD" w:rsidP="00294DC1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16EAF2B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D0EE1B" w14:textId="2B4B59DA" w:rsidR="009F6A44" w:rsidRPr="009F6A44" w:rsidRDefault="008B1B96" w:rsidP="009F6A44">
            <w:pPr>
              <w:pStyle w:val="Title"/>
              <w:rPr>
                <w:szCs w:val="96"/>
              </w:rPr>
            </w:pPr>
            <w:r w:rsidRPr="008B1B96">
              <w:rPr>
                <w:szCs w:val="96"/>
              </w:rPr>
              <w:t>Sagar KUMAR RATH</w:t>
            </w:r>
          </w:p>
          <w:p w14:paraId="3173BAC0" w14:textId="77777777" w:rsidR="006353F1" w:rsidRDefault="006353F1" w:rsidP="006353F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  <w:p w14:paraId="2E7BDD04" w14:textId="77777777" w:rsidR="006353F1" w:rsidRDefault="006353F1" w:rsidP="006353F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  <w:p w14:paraId="51EDEC2D" w14:textId="77777777" w:rsidR="009F6A44" w:rsidRDefault="008B3C5C" w:rsidP="006353F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9F6A44">
              <w:rPr>
                <w:b/>
                <w:bCs/>
                <w:color w:val="548AB7" w:themeColor="accent1" w:themeShade="BF"/>
                <w:sz w:val="28"/>
                <w:szCs w:val="28"/>
              </w:rPr>
              <w:t>SUMMARY</w:t>
            </w:r>
            <w:r>
              <w:rPr>
                <w:b/>
                <w:bCs/>
                <w:color w:val="548AB7" w:themeColor="accent1" w:themeShade="BF"/>
                <w:sz w:val="20"/>
                <w:szCs w:val="20"/>
              </w:rPr>
              <w:t>:</w:t>
            </w:r>
          </w:p>
          <w:p w14:paraId="24EBC9D4" w14:textId="7712EEEA" w:rsidR="006353F1" w:rsidRPr="009F6A44" w:rsidRDefault="008B3C5C" w:rsidP="009F6A44">
            <w:r w:rsidRPr="009F6A44">
              <w:rPr>
                <w:lang w:eastAsia="en-US"/>
              </w:rPr>
              <w:t>Specializing in front end web development in Digital Lync</w:t>
            </w:r>
            <w:r w:rsidRPr="009F6A44">
              <w:t xml:space="preserve"> </w:t>
            </w:r>
            <w:r w:rsidR="009F6A44" w:rsidRPr="009F6A44">
              <w:t>.</w:t>
            </w:r>
          </w:p>
          <w:p w14:paraId="6C759CF2" w14:textId="77777777" w:rsidR="009F6A44" w:rsidRPr="009F6A44" w:rsidRDefault="009F6A44" w:rsidP="006353F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</w:p>
          <w:p w14:paraId="06D4ADE9" w14:textId="7EC50759" w:rsidR="006353F1" w:rsidRPr="009F6A44" w:rsidRDefault="008B3C5C" w:rsidP="006353F1">
            <w:r w:rsidRPr="009F6A44">
              <w:t xml:space="preserve">Looking for challenging position in an organization and to enhance      </w:t>
            </w:r>
            <w:r w:rsidR="009F6A44" w:rsidRPr="009F6A44">
              <w:t xml:space="preserve">  </w:t>
            </w:r>
            <w:r w:rsidRPr="009F6A44">
              <w:t>my knowledge.</w:t>
            </w:r>
          </w:p>
          <w:p w14:paraId="005826B1" w14:textId="5B734406" w:rsidR="006353F1" w:rsidRPr="006353F1" w:rsidRDefault="006353F1" w:rsidP="006353F1"/>
        </w:tc>
      </w:tr>
      <w:tr w:rsidR="001B2ABD" w14:paraId="2EBEDF9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2E1A198807D444FBCFD917ED9D2D343"/>
              </w:placeholder>
              <w:temporary/>
              <w:showingPlcHdr/>
              <w15:appearance w15:val="hidden"/>
            </w:sdtPr>
            <w:sdtContent>
              <w:p w14:paraId="7F2F82E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2C6B599" w14:textId="1778B8CD" w:rsidR="009F6A44" w:rsidRDefault="0018349F" w:rsidP="0018349F">
            <w:r>
              <w:t>I am a creative thinker with an optimistic outlook. I like to work in teams and enjoy projects that require multi-disciplinary collaboration.</w:t>
            </w:r>
          </w:p>
          <w:sdt>
            <w:sdtPr>
              <w:id w:val="-1954003311"/>
              <w:placeholder>
                <w:docPart w:val="481D8268ED064DADA58DACF00500FCE4"/>
              </w:placeholder>
              <w:temporary/>
              <w:showingPlcHdr/>
              <w15:appearance w15:val="hidden"/>
            </w:sdtPr>
            <w:sdtContent>
              <w:p w14:paraId="3AB5704C" w14:textId="70F5AD56" w:rsidR="00036450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922E587" w14:textId="211AE6D5" w:rsidR="002B0BE5" w:rsidRDefault="002B0BE5" w:rsidP="002B0BE5">
            <w:r>
              <w:t xml:space="preserve">ADDRESS: </w:t>
            </w:r>
          </w:p>
          <w:p w14:paraId="3BFCB62F" w14:textId="3ACC3DB7" w:rsidR="002B0BE5" w:rsidRDefault="002B0BE5" w:rsidP="002B0BE5">
            <w:r>
              <w:t>Bhadrak, Odisha</w:t>
            </w:r>
          </w:p>
          <w:p w14:paraId="48686EDF" w14:textId="77777777" w:rsidR="002B0BE5" w:rsidRPr="002B0BE5" w:rsidRDefault="002B0BE5" w:rsidP="002B0BE5"/>
          <w:sdt>
            <w:sdtPr>
              <w:id w:val="1111563247"/>
              <w:placeholder>
                <w:docPart w:val="E1DE25A4C8854346858296ADD5AEA566"/>
              </w:placeholder>
              <w:temporary/>
              <w:showingPlcHdr/>
              <w15:appearance w15:val="hidden"/>
            </w:sdtPr>
            <w:sdtContent>
              <w:p w14:paraId="5DA1E85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75BAF3F" w14:textId="3CF86F24" w:rsidR="004D3011" w:rsidRDefault="008B1B96" w:rsidP="004D3011">
            <w:r>
              <w:t>+91 8328897838</w:t>
            </w:r>
          </w:p>
          <w:p w14:paraId="035EC29B" w14:textId="77777777" w:rsidR="004D3011" w:rsidRPr="004D3011" w:rsidRDefault="004D3011" w:rsidP="004D3011"/>
          <w:p w14:paraId="655C690E" w14:textId="4FAD5EA2" w:rsidR="004D3011" w:rsidRDefault="007032CC" w:rsidP="004D3011">
            <w:r>
              <w:t>LINKEDIN:</w:t>
            </w:r>
          </w:p>
          <w:p w14:paraId="26DDD336" w14:textId="0F03CCD4" w:rsidR="008B1B96" w:rsidRDefault="00000000" w:rsidP="004D3011">
            <w:pPr>
              <w:rPr>
                <w:rStyle w:val="Hyperlink"/>
              </w:rPr>
            </w:pPr>
            <w:hyperlink r:id="rId6" w:history="1">
              <w:r w:rsidR="008B1B96" w:rsidRPr="009A02ED">
                <w:rPr>
                  <w:rStyle w:val="Hyperlink"/>
                </w:rPr>
                <w:t>https://www.linkedin.com/in/sagar-kumar-rath-2bbb35225</w:t>
              </w:r>
            </w:hyperlink>
          </w:p>
          <w:p w14:paraId="4AC6C18C" w14:textId="77777777" w:rsidR="00B45592" w:rsidRDefault="00B45592" w:rsidP="004D3011">
            <w:pPr>
              <w:rPr>
                <w:rStyle w:val="Hyperlink"/>
              </w:rPr>
            </w:pPr>
          </w:p>
          <w:p w14:paraId="0668ECA3" w14:textId="3BE1BE69" w:rsidR="00B45592" w:rsidRDefault="00B45592" w:rsidP="00B45592">
            <w:r>
              <w:t>GITHUB</w:t>
            </w:r>
            <w:r>
              <w:t>:</w:t>
            </w:r>
          </w:p>
          <w:p w14:paraId="1FF14821" w14:textId="20B7D06E" w:rsidR="00B45592" w:rsidRDefault="00F727F9" w:rsidP="004D3011">
            <w:pPr>
              <w:rPr>
                <w:rStyle w:val="Hyperlink"/>
              </w:rPr>
            </w:pPr>
            <w:hyperlink r:id="rId7" w:history="1">
              <w:r w:rsidR="00B45592" w:rsidRPr="00F727F9">
                <w:rPr>
                  <w:rStyle w:val="Hyperlink"/>
                </w:rPr>
                <w:t>https://github.com/krishnasagar611</w:t>
              </w:r>
            </w:hyperlink>
          </w:p>
          <w:p w14:paraId="5742EC14" w14:textId="05F74A94" w:rsidR="009F6A44" w:rsidRDefault="009F6A44" w:rsidP="004D3011"/>
          <w:p w14:paraId="5BB0547B" w14:textId="45FC058E" w:rsidR="008B1B96" w:rsidRDefault="008B1B96" w:rsidP="008B1B96">
            <w:r>
              <w:t xml:space="preserve"> EMAIL:</w:t>
            </w:r>
          </w:p>
          <w:p w14:paraId="25910361" w14:textId="28700C43" w:rsidR="008B1B96" w:rsidRPr="00E4381A" w:rsidRDefault="00000000" w:rsidP="008B1B96">
            <w:pPr>
              <w:rPr>
                <w:rStyle w:val="Hyperlink"/>
              </w:rPr>
            </w:pPr>
            <w:hyperlink r:id="rId8" w:history="1">
              <w:r w:rsidR="008B1B96" w:rsidRPr="009A02ED">
                <w:rPr>
                  <w:rStyle w:val="Hyperlink"/>
                </w:rPr>
                <w:t>krishnasagar580@gmail.com</w:t>
              </w:r>
            </w:hyperlink>
          </w:p>
          <w:sdt>
            <w:sdtPr>
              <w:id w:val="-1444214663"/>
              <w:placeholder>
                <w:docPart w:val="E3CDF67639FE4E48AE8FA28766C1D954"/>
              </w:placeholder>
              <w:temporary/>
              <w:showingPlcHdr/>
              <w15:appearance w15:val="hidden"/>
            </w:sdtPr>
            <w:sdtContent>
              <w:p w14:paraId="473B6B8B" w14:textId="77777777" w:rsidR="008B1B96" w:rsidRPr="00CB0055" w:rsidRDefault="008B1B96" w:rsidP="008B1B96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9FA3D7F" w14:textId="4B5FDCB2" w:rsidR="004D3011" w:rsidRDefault="007032CC" w:rsidP="004D3011">
            <w:r>
              <w:t>Cricket</w:t>
            </w:r>
          </w:p>
          <w:p w14:paraId="401633BD" w14:textId="59B0D3BD" w:rsidR="004D3011" w:rsidRDefault="007032CC" w:rsidP="004D3011">
            <w:r>
              <w:t>swimming</w:t>
            </w:r>
          </w:p>
          <w:p w14:paraId="043F06C5" w14:textId="617C38F8" w:rsidR="004D3011" w:rsidRDefault="007032CC" w:rsidP="004D3011">
            <w:r>
              <w:t>Badminton</w:t>
            </w:r>
          </w:p>
          <w:p w14:paraId="15601BB0" w14:textId="77777777" w:rsidR="004C5723" w:rsidRDefault="004C5723" w:rsidP="004D3011"/>
          <w:p w14:paraId="28880A7B" w14:textId="77777777" w:rsidR="004C5723" w:rsidRDefault="004C5723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4C5723">
              <w:rPr>
                <w:b/>
                <w:bCs/>
                <w:color w:val="548AB7" w:themeColor="accent1" w:themeShade="BF"/>
                <w:sz w:val="28"/>
                <w:szCs w:val="28"/>
              </w:rPr>
              <w:t>LANGUAGE</w:t>
            </w:r>
          </w:p>
          <w:p w14:paraId="0F2CAFA8" w14:textId="77777777" w:rsidR="004C5723" w:rsidRPr="004C5723" w:rsidRDefault="004C5723" w:rsidP="004D3011">
            <w:pPr>
              <w:rPr>
                <w:color w:val="000000" w:themeColor="text1"/>
                <w:sz w:val="20"/>
                <w:szCs w:val="20"/>
              </w:rPr>
            </w:pPr>
            <w:r w:rsidRPr="004C5723">
              <w:rPr>
                <w:color w:val="000000" w:themeColor="text1"/>
                <w:sz w:val="20"/>
                <w:szCs w:val="20"/>
              </w:rPr>
              <w:t>English</w:t>
            </w:r>
          </w:p>
          <w:p w14:paraId="00039818" w14:textId="77777777" w:rsidR="004C5723" w:rsidRPr="004C5723" w:rsidRDefault="004C5723" w:rsidP="004D3011">
            <w:pPr>
              <w:rPr>
                <w:color w:val="000000" w:themeColor="text1"/>
                <w:sz w:val="20"/>
                <w:szCs w:val="20"/>
              </w:rPr>
            </w:pPr>
            <w:r w:rsidRPr="004C5723">
              <w:rPr>
                <w:color w:val="000000" w:themeColor="text1"/>
                <w:sz w:val="20"/>
                <w:szCs w:val="20"/>
              </w:rPr>
              <w:t>Hindi</w:t>
            </w:r>
          </w:p>
          <w:p w14:paraId="5CB3D836" w14:textId="47E9DF9F" w:rsidR="004C5723" w:rsidRPr="004C5723" w:rsidRDefault="004C5723" w:rsidP="004D3011">
            <w:pPr>
              <w:rPr>
                <w:color w:val="000000" w:themeColor="text1"/>
                <w:sz w:val="20"/>
                <w:szCs w:val="20"/>
              </w:rPr>
            </w:pPr>
            <w:r w:rsidRPr="004C5723">
              <w:rPr>
                <w:color w:val="000000" w:themeColor="text1"/>
                <w:sz w:val="20"/>
                <w:szCs w:val="20"/>
              </w:rPr>
              <w:t>Odia</w:t>
            </w:r>
          </w:p>
          <w:p w14:paraId="5564C1AF" w14:textId="38164448" w:rsidR="004C5723" w:rsidRPr="004C5723" w:rsidRDefault="004C5723" w:rsidP="004D3011">
            <w:pPr>
              <w:rPr>
                <w:color w:val="000000" w:themeColor="text1"/>
                <w:sz w:val="28"/>
                <w:szCs w:val="28"/>
              </w:rPr>
            </w:pPr>
            <w:r w:rsidRPr="004C5723">
              <w:rPr>
                <w:color w:val="000000" w:themeColor="text1"/>
                <w:sz w:val="20"/>
                <w:szCs w:val="20"/>
              </w:rPr>
              <w:t>Beng</w:t>
            </w:r>
            <w:r w:rsidR="009A02ED">
              <w:rPr>
                <w:color w:val="000000" w:themeColor="text1"/>
                <w:sz w:val="20"/>
                <w:szCs w:val="20"/>
              </w:rPr>
              <w:t>a</w:t>
            </w:r>
            <w:r w:rsidRPr="004C5723">
              <w:rPr>
                <w:color w:val="000000" w:themeColor="text1"/>
                <w:sz w:val="20"/>
                <w:szCs w:val="20"/>
              </w:rPr>
              <w:t>li</w:t>
            </w:r>
          </w:p>
        </w:tc>
        <w:tc>
          <w:tcPr>
            <w:tcW w:w="720" w:type="dxa"/>
          </w:tcPr>
          <w:p w14:paraId="156730C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4FB129CB0FE4DCABE8580084A45ADB0"/>
              </w:placeholder>
              <w:temporary/>
              <w:showingPlcHdr/>
              <w15:appearance w15:val="hidden"/>
            </w:sdtPr>
            <w:sdtContent>
              <w:p w14:paraId="32C78389" w14:textId="17C89A36" w:rsidR="001B2ABD" w:rsidRDefault="00E25A26" w:rsidP="00036450">
                <w:pPr>
                  <w:pStyle w:val="Heading2"/>
                </w:pPr>
                <w:r w:rsidRPr="00F06AB2">
                  <w:rPr>
                    <w:color w:val="548AB7" w:themeColor="accent1" w:themeShade="BF"/>
                    <w:sz w:val="28"/>
                    <w:szCs w:val="28"/>
                  </w:rPr>
                  <w:t>EDUCATION</w:t>
                </w:r>
              </w:p>
            </w:sdtContent>
          </w:sdt>
          <w:p w14:paraId="68348326" w14:textId="495F651C" w:rsidR="0025752E" w:rsidRPr="0025752E" w:rsidRDefault="002B617A" w:rsidP="0025752E">
            <w:pPr>
              <w:pStyle w:val="Date"/>
              <w:rPr>
                <w:b/>
                <w:bCs/>
              </w:rPr>
            </w:pPr>
            <w:r w:rsidRPr="0025752E">
              <w:rPr>
                <w:b/>
                <w:bCs/>
                <w:color w:val="548AB7" w:themeColor="accent1" w:themeShade="BF"/>
              </w:rPr>
              <w:t>Secondary Education – 10</w:t>
            </w:r>
            <w:r w:rsidRPr="0025752E">
              <w:rPr>
                <w:b/>
                <w:bCs/>
                <w:color w:val="548AB7" w:themeColor="accent1" w:themeShade="BF"/>
                <w:vertAlign w:val="superscript"/>
              </w:rPr>
              <w:t>th</w:t>
            </w:r>
            <w:r w:rsidR="0025752E" w:rsidRPr="0025752E">
              <w:rPr>
                <w:b/>
                <w:bCs/>
                <w:color w:val="548AB7" w:themeColor="accent1" w:themeShade="BF"/>
                <w:vertAlign w:val="superscript"/>
              </w:rPr>
              <w:t xml:space="preserve"> </w:t>
            </w:r>
            <w:r w:rsidR="0025752E" w:rsidRPr="0025752E">
              <w:rPr>
                <w:b/>
                <w:bCs/>
                <w:color w:val="548AB7" w:themeColor="accent1" w:themeShade="BF"/>
              </w:rPr>
              <w:t>(</w:t>
            </w:r>
            <w:r w:rsidRPr="0025752E">
              <w:rPr>
                <w:b/>
                <w:bCs/>
                <w:color w:val="548AB7" w:themeColor="accent1" w:themeShade="BF"/>
              </w:rPr>
              <w:t xml:space="preserve"> </w:t>
            </w:r>
            <w:r w:rsidR="0025752E" w:rsidRPr="0025752E">
              <w:rPr>
                <w:b/>
                <w:bCs/>
                <w:color w:val="548AB7" w:themeColor="accent1" w:themeShade="BF"/>
              </w:rPr>
              <w:t>2014 – 2015)</w:t>
            </w:r>
          </w:p>
          <w:p w14:paraId="2B0DE38E" w14:textId="2DE44C0C" w:rsidR="00036450" w:rsidRPr="00036450" w:rsidRDefault="007032CC" w:rsidP="00B359E4">
            <w:pPr>
              <w:pStyle w:val="Heading4"/>
            </w:pPr>
            <w:r>
              <w:t>SARASWATI SHISHU VIDYA MANDIR,JAJPUR TOWN</w:t>
            </w:r>
          </w:p>
          <w:p w14:paraId="3A65821B" w14:textId="5B12EFFA" w:rsidR="00ED7C1D" w:rsidRDefault="009A02ED" w:rsidP="00036450">
            <w:r>
              <w:t>Passed with 68%</w:t>
            </w:r>
          </w:p>
          <w:p w14:paraId="45C6EB3D" w14:textId="77777777" w:rsidR="00ED7C1D" w:rsidRDefault="00ED7C1D" w:rsidP="00036450">
            <w:pPr>
              <w:rPr>
                <w:b/>
                <w:bCs/>
              </w:rPr>
            </w:pPr>
          </w:p>
          <w:p w14:paraId="4877C862" w14:textId="6B6D068D" w:rsidR="0025752E" w:rsidRPr="0025752E" w:rsidRDefault="0025752E" w:rsidP="0025752E">
            <w:pPr>
              <w:pStyle w:val="Date"/>
              <w:spacing w:before="240"/>
              <w:rPr>
                <w:b/>
                <w:bCs/>
                <w:color w:val="548AB7" w:themeColor="accent1" w:themeShade="BF"/>
              </w:rPr>
            </w:pPr>
            <w:r w:rsidRPr="0025752E">
              <w:rPr>
                <w:b/>
                <w:bCs/>
                <w:color w:val="548AB7" w:themeColor="accent1" w:themeShade="BF"/>
              </w:rPr>
              <w:t>Higher Secondary Education - I SC (2015 – 2017)</w:t>
            </w:r>
          </w:p>
          <w:p w14:paraId="20B6A372" w14:textId="35880CE3" w:rsidR="00036450" w:rsidRPr="00B359E4" w:rsidRDefault="00ED7C1D" w:rsidP="00B359E4">
            <w:pPr>
              <w:pStyle w:val="Heading4"/>
            </w:pPr>
            <w:r>
              <w:t>BIDWAN RESIDENTIAL +2 SCIENCE COLLEGE,JAJPUR TOWN</w:t>
            </w:r>
          </w:p>
          <w:p w14:paraId="07BA8DF9" w14:textId="48250D8F" w:rsidR="00036450" w:rsidRDefault="009A02ED" w:rsidP="00036450">
            <w:r>
              <w:t>Passed with 59%</w:t>
            </w:r>
          </w:p>
          <w:p w14:paraId="022196D5" w14:textId="52520F3D" w:rsidR="004D3011" w:rsidRDefault="004D3011" w:rsidP="004D3011"/>
          <w:p w14:paraId="6BC12577" w14:textId="40F581EF" w:rsidR="0025752E" w:rsidRPr="0025752E" w:rsidRDefault="0025752E" w:rsidP="00036450">
            <w:pPr>
              <w:rPr>
                <w:b/>
                <w:bCs/>
                <w:color w:val="548AB7" w:themeColor="accent1" w:themeShade="BF"/>
              </w:rPr>
            </w:pPr>
            <w:r w:rsidRPr="0025752E">
              <w:rPr>
                <w:b/>
                <w:bCs/>
                <w:color w:val="548AB7" w:themeColor="accent1" w:themeShade="BF"/>
              </w:rPr>
              <w:t xml:space="preserve">Graduation - BTech </w:t>
            </w:r>
            <w:r>
              <w:rPr>
                <w:b/>
                <w:bCs/>
                <w:color w:val="548AB7" w:themeColor="accent1" w:themeShade="BF"/>
              </w:rPr>
              <w:t>(2018-2022)</w:t>
            </w:r>
          </w:p>
          <w:p w14:paraId="5DA429E4" w14:textId="1CFB3230" w:rsidR="004D3011" w:rsidRDefault="00791534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CENTURION UNIVERSITY AND TECHNOLOGY AND MANAGEMENT,BBSR</w:t>
            </w:r>
          </w:p>
          <w:p w14:paraId="452C98B4" w14:textId="4000B1B5" w:rsidR="00791534" w:rsidRDefault="0018349F" w:rsidP="00036450">
            <w:r w:rsidRPr="0018349F">
              <w:t>2018-2022</w:t>
            </w:r>
          </w:p>
          <w:p w14:paraId="6FCB7734" w14:textId="1DC15219" w:rsidR="002B617A" w:rsidRDefault="002B617A" w:rsidP="00036450">
            <w:r>
              <w:t xml:space="preserve">Specialized in Electrical  and Electronics Engineering </w:t>
            </w:r>
          </w:p>
          <w:p w14:paraId="75AE47DD" w14:textId="1C774D6B" w:rsidR="002B617A" w:rsidRDefault="002B617A" w:rsidP="00036450">
            <w:r>
              <w:t>Graduated with 8.0 GPA</w:t>
            </w:r>
          </w:p>
          <w:p w14:paraId="27E1CE86" w14:textId="1CBCBD8E" w:rsidR="002B617A" w:rsidRDefault="002B617A" w:rsidP="00036450"/>
          <w:p w14:paraId="0FC0A005" w14:textId="56171F40" w:rsidR="002B617A" w:rsidRPr="00F06AB2" w:rsidRDefault="002B617A" w:rsidP="00036450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F06AB2">
              <w:rPr>
                <w:b/>
                <w:bCs/>
                <w:color w:val="548AB7" w:themeColor="accent1" w:themeShade="BF"/>
                <w:sz w:val="20"/>
                <w:szCs w:val="20"/>
              </w:rPr>
              <w:t>ACCADEMIC PROJECT</w:t>
            </w:r>
          </w:p>
          <w:p w14:paraId="3AB46750" w14:textId="30C9DDF2" w:rsidR="00425E31" w:rsidRDefault="00425E31" w:rsidP="00036450">
            <w:r>
              <w:t xml:space="preserve">•Plc Based Automatic container filling system </w:t>
            </w:r>
          </w:p>
          <w:p w14:paraId="43C2EB6D" w14:textId="35C7082D" w:rsidR="00425E31" w:rsidRDefault="00425E31" w:rsidP="00036450">
            <w:r>
              <w:t xml:space="preserve">•Air Pollution monitoring system using Arduino UNO </w:t>
            </w:r>
          </w:p>
          <w:p w14:paraId="17502E65" w14:textId="1BDE22C3" w:rsidR="00907468" w:rsidRDefault="00425E31" w:rsidP="00036450">
            <w:r>
              <w:t>•Smart Helmet Using Raspberry Pi</w:t>
            </w:r>
          </w:p>
          <w:p w14:paraId="33E84F4F" w14:textId="72375393" w:rsidR="00907468" w:rsidRDefault="00907468" w:rsidP="00036450"/>
          <w:p w14:paraId="1D2E7B97" w14:textId="0FC0D7AB" w:rsidR="00907468" w:rsidRDefault="00907468" w:rsidP="00907468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F06AB2">
              <w:rPr>
                <w:b/>
                <w:bCs/>
                <w:color w:val="548AB7" w:themeColor="accent1" w:themeShade="BF"/>
                <w:sz w:val="20"/>
                <w:szCs w:val="20"/>
              </w:rPr>
              <w:t>PROJECT</w:t>
            </w:r>
            <w:r w:rsidR="006353F1">
              <w:rPr>
                <w:b/>
                <w:bCs/>
                <w:color w:val="548AB7" w:themeColor="accent1" w:themeShade="BF"/>
                <w:sz w:val="20"/>
                <w:szCs w:val="20"/>
              </w:rPr>
              <w:t>S</w:t>
            </w:r>
          </w:p>
          <w:p w14:paraId="05A05B6F" w14:textId="59826843" w:rsidR="00907468" w:rsidRDefault="00907468" w:rsidP="00907468">
            <w:r>
              <w:t>•</w:t>
            </w:r>
            <w:r>
              <w:t>Amazon Clone page</w:t>
            </w:r>
          </w:p>
          <w:p w14:paraId="73E06AB7" w14:textId="2AEF99C4" w:rsidR="00907468" w:rsidRDefault="00907468" w:rsidP="00907468">
            <w:r>
              <w:t>•</w:t>
            </w:r>
            <w:r>
              <w:t>Ready Tensor Project</w:t>
            </w:r>
          </w:p>
          <w:p w14:paraId="036AF3EF" w14:textId="0B0CF76D" w:rsidR="00907468" w:rsidRDefault="00907468" w:rsidP="00907468">
            <w:r>
              <w:t>•</w:t>
            </w:r>
            <w:r w:rsidR="006353F1">
              <w:t>Ecommerce website</w:t>
            </w:r>
          </w:p>
          <w:p w14:paraId="6E0A2E3E" w14:textId="179D05AC" w:rsidR="0018349F" w:rsidRDefault="0018349F" w:rsidP="00036450"/>
          <w:sdt>
            <w:sdtPr>
              <w:id w:val="1669594239"/>
              <w:placeholder>
                <w:docPart w:val="F38DF6879EBE4B03B6CD8C4CBF5DA724"/>
              </w:placeholder>
              <w:temporary/>
              <w:showingPlcHdr/>
              <w15:appearance w15:val="hidden"/>
            </w:sdtPr>
            <w:sdtContent>
              <w:p w14:paraId="7DE7F8BA" w14:textId="77777777" w:rsidR="00036450" w:rsidRDefault="00180329" w:rsidP="00036450">
                <w:pPr>
                  <w:pStyle w:val="Heading2"/>
                </w:pPr>
                <w:r w:rsidRPr="00EC74D0">
                  <w:rPr>
                    <w:rStyle w:val="Heading2Char"/>
                    <w:b/>
                    <w:bCs/>
                    <w:caps/>
                    <w:color w:val="548AB7" w:themeColor="accent1" w:themeShade="BF"/>
                  </w:rPr>
                  <w:t>SKILLS</w:t>
                </w:r>
              </w:p>
            </w:sdtContent>
          </w:sdt>
          <w:p w14:paraId="473DF3CD" w14:textId="7034F539" w:rsidR="00036450" w:rsidRPr="00EC74D0" w:rsidRDefault="00EC74D0" w:rsidP="004D3011">
            <w:pPr>
              <w:rPr>
                <w:b/>
                <w:bCs/>
                <w:color w:val="FFFFFF" w:themeColor="background1"/>
              </w:rPr>
            </w:pPr>
            <w:r w:rsidRPr="00EC74D0">
              <w:rPr>
                <w:b/>
                <w:bCs/>
                <w:noProof/>
                <w:color w:val="000000" w:themeColor="text1"/>
              </w:rPr>
              <w:t xml:space="preserve"> HTML , CSS , JAVASCRIPT</w:t>
            </w:r>
            <w:r w:rsidR="00907468">
              <w:rPr>
                <w:b/>
                <w:bCs/>
                <w:noProof/>
                <w:color w:val="000000" w:themeColor="text1"/>
              </w:rPr>
              <w:t>, TYPESCRIPT</w:t>
            </w:r>
            <w:r w:rsidR="0064595A">
              <w:rPr>
                <w:b/>
                <w:bCs/>
                <w:noProof/>
                <w:color w:val="000000" w:themeColor="text1"/>
              </w:rPr>
              <w:t xml:space="preserve"> </w:t>
            </w:r>
            <w:r w:rsidR="00294DC1">
              <w:rPr>
                <w:b/>
                <w:bCs/>
                <w:noProof/>
                <w:color w:val="000000" w:themeColor="text1"/>
              </w:rPr>
              <w:t xml:space="preserve">, REACT, </w:t>
            </w:r>
            <w:r w:rsidR="00B9388D">
              <w:rPr>
                <w:b/>
                <w:bCs/>
                <w:noProof/>
                <w:color w:val="000000" w:themeColor="text1"/>
              </w:rPr>
              <w:t>BOOTSTRAP</w:t>
            </w:r>
            <w:r w:rsidR="006353F1">
              <w:rPr>
                <w:b/>
                <w:bCs/>
                <w:noProof/>
                <w:color w:val="000000" w:themeColor="text1"/>
              </w:rPr>
              <w:t xml:space="preserve"> </w:t>
            </w:r>
            <w:r w:rsidR="00907468">
              <w:rPr>
                <w:b/>
                <w:bCs/>
                <w:noProof/>
                <w:color w:val="000000" w:themeColor="text1"/>
              </w:rPr>
              <w:t>,</w:t>
            </w:r>
            <w:r w:rsidR="006353F1">
              <w:rPr>
                <w:b/>
                <w:bCs/>
                <w:noProof/>
                <w:color w:val="000000" w:themeColor="text1"/>
              </w:rPr>
              <w:t xml:space="preserve"> </w:t>
            </w:r>
            <w:r w:rsidR="00907468">
              <w:rPr>
                <w:b/>
                <w:bCs/>
                <w:noProof/>
                <w:color w:val="000000" w:themeColor="text1"/>
              </w:rPr>
              <w:t>MUI,</w:t>
            </w:r>
            <w:r w:rsidR="006353F1">
              <w:rPr>
                <w:b/>
                <w:bCs/>
                <w:noProof/>
                <w:color w:val="000000" w:themeColor="text1"/>
              </w:rPr>
              <w:t xml:space="preserve"> </w:t>
            </w:r>
            <w:r w:rsidR="00907468">
              <w:rPr>
                <w:b/>
                <w:bCs/>
                <w:noProof/>
                <w:color w:val="000000" w:themeColor="text1"/>
              </w:rPr>
              <w:t>SQL,</w:t>
            </w:r>
            <w:r w:rsidR="006353F1">
              <w:rPr>
                <w:b/>
                <w:bCs/>
                <w:noProof/>
                <w:color w:val="000000" w:themeColor="text1"/>
              </w:rPr>
              <w:t xml:space="preserve"> </w:t>
            </w:r>
            <w:r w:rsidR="00907468">
              <w:rPr>
                <w:b/>
                <w:bCs/>
                <w:noProof/>
                <w:color w:val="000000" w:themeColor="text1"/>
              </w:rPr>
              <w:t>EXPRESS</w:t>
            </w:r>
          </w:p>
        </w:tc>
      </w:tr>
    </w:tbl>
    <w:p w14:paraId="6B9518D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0B76" w14:textId="77777777" w:rsidR="00EE2581" w:rsidRDefault="00EE2581" w:rsidP="000C45FF">
      <w:r>
        <w:separator/>
      </w:r>
    </w:p>
  </w:endnote>
  <w:endnote w:type="continuationSeparator" w:id="0">
    <w:p w14:paraId="5F48D1F3" w14:textId="77777777" w:rsidR="00EE2581" w:rsidRDefault="00EE25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8D82" w14:textId="77777777" w:rsidR="00EE2581" w:rsidRDefault="00EE2581" w:rsidP="000C45FF">
      <w:r>
        <w:separator/>
      </w:r>
    </w:p>
  </w:footnote>
  <w:footnote w:type="continuationSeparator" w:id="0">
    <w:p w14:paraId="6ABC85E5" w14:textId="77777777" w:rsidR="00EE2581" w:rsidRDefault="00EE25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302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323C61" wp14:editId="4943388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96"/>
    <w:rsid w:val="00036450"/>
    <w:rsid w:val="00045AA5"/>
    <w:rsid w:val="00094499"/>
    <w:rsid w:val="000C45FF"/>
    <w:rsid w:val="000E3FD1"/>
    <w:rsid w:val="00112054"/>
    <w:rsid w:val="001317D8"/>
    <w:rsid w:val="001525E1"/>
    <w:rsid w:val="00180329"/>
    <w:rsid w:val="0018349F"/>
    <w:rsid w:val="0019001F"/>
    <w:rsid w:val="001A74A5"/>
    <w:rsid w:val="001A7934"/>
    <w:rsid w:val="001B2ABD"/>
    <w:rsid w:val="001E0391"/>
    <w:rsid w:val="001E1759"/>
    <w:rsid w:val="001F1ECC"/>
    <w:rsid w:val="002400EB"/>
    <w:rsid w:val="00256CF7"/>
    <w:rsid w:val="0025752E"/>
    <w:rsid w:val="00281FD5"/>
    <w:rsid w:val="00294DC1"/>
    <w:rsid w:val="002B0BE5"/>
    <w:rsid w:val="002B617A"/>
    <w:rsid w:val="0030481B"/>
    <w:rsid w:val="003156FC"/>
    <w:rsid w:val="003254B5"/>
    <w:rsid w:val="0037121F"/>
    <w:rsid w:val="003910D8"/>
    <w:rsid w:val="003A6B7D"/>
    <w:rsid w:val="003B06CA"/>
    <w:rsid w:val="004071FC"/>
    <w:rsid w:val="00425E31"/>
    <w:rsid w:val="00445947"/>
    <w:rsid w:val="004813B3"/>
    <w:rsid w:val="00496591"/>
    <w:rsid w:val="004C5723"/>
    <w:rsid w:val="004C63E4"/>
    <w:rsid w:val="004D3011"/>
    <w:rsid w:val="005262AC"/>
    <w:rsid w:val="005E39D5"/>
    <w:rsid w:val="00600670"/>
    <w:rsid w:val="0062123A"/>
    <w:rsid w:val="006353F1"/>
    <w:rsid w:val="0064595A"/>
    <w:rsid w:val="00646E75"/>
    <w:rsid w:val="006771D0"/>
    <w:rsid w:val="007032CC"/>
    <w:rsid w:val="00715FCB"/>
    <w:rsid w:val="00743101"/>
    <w:rsid w:val="00764C9F"/>
    <w:rsid w:val="007775E1"/>
    <w:rsid w:val="007867A0"/>
    <w:rsid w:val="00791534"/>
    <w:rsid w:val="007927F5"/>
    <w:rsid w:val="00802CA0"/>
    <w:rsid w:val="008B1B96"/>
    <w:rsid w:val="008B3C5C"/>
    <w:rsid w:val="00907468"/>
    <w:rsid w:val="009260CD"/>
    <w:rsid w:val="00940A66"/>
    <w:rsid w:val="00952C25"/>
    <w:rsid w:val="009A02ED"/>
    <w:rsid w:val="009F6A44"/>
    <w:rsid w:val="00A2118D"/>
    <w:rsid w:val="00A94D72"/>
    <w:rsid w:val="00AD0A50"/>
    <w:rsid w:val="00AD76E2"/>
    <w:rsid w:val="00B20152"/>
    <w:rsid w:val="00B359E4"/>
    <w:rsid w:val="00B45592"/>
    <w:rsid w:val="00B57D98"/>
    <w:rsid w:val="00B70850"/>
    <w:rsid w:val="00B9388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76732"/>
    <w:rsid w:val="00EC74D0"/>
    <w:rsid w:val="00ED7C1D"/>
    <w:rsid w:val="00EE2581"/>
    <w:rsid w:val="00F06AB2"/>
    <w:rsid w:val="00F60274"/>
    <w:rsid w:val="00F727F9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65C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rishna\Desktop\krishnasagar58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rishnasagar61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agar-kumar-rath-2bbb35225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\AppData\Local\Microsoft\Office\16.0\DTS\en-US%7bC59F09D1-DE60-48B6-A463-17FCCD258017%7d\%7b67E09E78-BCE8-4825-9E16-E5B009AB2B1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E1A198807D444FBCFD917ED9D2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4F91-0C08-4CA2-9118-4368DBD3E14C}"/>
      </w:docPartPr>
      <w:docPartBody>
        <w:p w:rsidR="00152390" w:rsidRDefault="003B0077">
          <w:pPr>
            <w:pStyle w:val="C2E1A198807D444FBCFD917ED9D2D343"/>
          </w:pPr>
          <w:r w:rsidRPr="00D5459D">
            <w:t>Profile</w:t>
          </w:r>
        </w:p>
      </w:docPartBody>
    </w:docPart>
    <w:docPart>
      <w:docPartPr>
        <w:name w:val="481D8268ED064DADA58DACF00500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0C5EA-589B-4E88-B05A-DF9D6A608578}"/>
      </w:docPartPr>
      <w:docPartBody>
        <w:p w:rsidR="00152390" w:rsidRDefault="003B0077">
          <w:pPr>
            <w:pStyle w:val="481D8268ED064DADA58DACF00500FCE4"/>
          </w:pPr>
          <w:r w:rsidRPr="00CB0055">
            <w:t>Contact</w:t>
          </w:r>
        </w:p>
      </w:docPartBody>
    </w:docPart>
    <w:docPart>
      <w:docPartPr>
        <w:name w:val="E1DE25A4C8854346858296ADD5AEA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2F7B8-F25F-4FF3-A93A-02C84D854CCC}"/>
      </w:docPartPr>
      <w:docPartBody>
        <w:p w:rsidR="00152390" w:rsidRDefault="003B0077">
          <w:pPr>
            <w:pStyle w:val="E1DE25A4C8854346858296ADD5AEA566"/>
          </w:pPr>
          <w:r w:rsidRPr="004D3011">
            <w:t>PHONE:</w:t>
          </w:r>
        </w:p>
      </w:docPartBody>
    </w:docPart>
    <w:docPart>
      <w:docPartPr>
        <w:name w:val="B4FB129CB0FE4DCABE8580084A45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AB5F-F023-4280-827D-09AC1C080019}"/>
      </w:docPartPr>
      <w:docPartBody>
        <w:p w:rsidR="00152390" w:rsidRDefault="003B0077">
          <w:pPr>
            <w:pStyle w:val="B4FB129CB0FE4DCABE8580084A45ADB0"/>
          </w:pPr>
          <w:r w:rsidRPr="00036450">
            <w:t>EDUCATION</w:t>
          </w:r>
        </w:p>
      </w:docPartBody>
    </w:docPart>
    <w:docPart>
      <w:docPartPr>
        <w:name w:val="F38DF6879EBE4B03B6CD8C4CBF5DA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0BC1-3E53-4EB4-9020-75ED39787424}"/>
      </w:docPartPr>
      <w:docPartBody>
        <w:p w:rsidR="00152390" w:rsidRDefault="003B0077">
          <w:pPr>
            <w:pStyle w:val="F38DF6879EBE4B03B6CD8C4CBF5DA72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E3CDF67639FE4E48AE8FA28766C1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BBB7C-0179-4B53-A1FF-B2E993A4F278}"/>
      </w:docPartPr>
      <w:docPartBody>
        <w:p w:rsidR="00152390" w:rsidRDefault="009B5000" w:rsidP="009B5000">
          <w:pPr>
            <w:pStyle w:val="E3CDF67639FE4E48AE8FA28766C1D95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0"/>
    <w:rsid w:val="000A21CC"/>
    <w:rsid w:val="00152390"/>
    <w:rsid w:val="003B0077"/>
    <w:rsid w:val="009B5000"/>
    <w:rsid w:val="00A8285D"/>
    <w:rsid w:val="00AB4F2E"/>
    <w:rsid w:val="00E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E1A198807D444FBCFD917ED9D2D343">
    <w:name w:val="C2E1A198807D444FBCFD917ED9D2D343"/>
  </w:style>
  <w:style w:type="paragraph" w:customStyle="1" w:styleId="481D8268ED064DADA58DACF00500FCE4">
    <w:name w:val="481D8268ED064DADA58DACF00500FCE4"/>
  </w:style>
  <w:style w:type="paragraph" w:customStyle="1" w:styleId="E1DE25A4C8854346858296ADD5AEA566">
    <w:name w:val="E1DE25A4C8854346858296ADD5AEA566"/>
  </w:style>
  <w:style w:type="character" w:styleId="Hyperlink">
    <w:name w:val="Hyperlink"/>
    <w:basedOn w:val="DefaultParagraphFont"/>
    <w:uiPriority w:val="99"/>
    <w:unhideWhenUsed/>
    <w:rsid w:val="009B5000"/>
    <w:rPr>
      <w:color w:val="C45911" w:themeColor="accent2" w:themeShade="BF"/>
      <w:u w:val="single"/>
    </w:rPr>
  </w:style>
  <w:style w:type="paragraph" w:customStyle="1" w:styleId="B4FB129CB0FE4DCABE8580084A45ADB0">
    <w:name w:val="B4FB129CB0FE4DCABE8580084A45ADB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38DF6879EBE4B03B6CD8C4CBF5DA724">
    <w:name w:val="F38DF6879EBE4B03B6CD8C4CBF5DA724"/>
  </w:style>
  <w:style w:type="paragraph" w:customStyle="1" w:styleId="E3CDF67639FE4E48AE8FA28766C1D954">
    <w:name w:val="E3CDF67639FE4E48AE8FA28766C1D954"/>
    <w:rsid w:val="009B5000"/>
  </w:style>
  <w:style w:type="paragraph" w:customStyle="1" w:styleId="FEFFE0F711C547F2936EB0BBE38E25D5">
    <w:name w:val="FEFFE0F711C547F2936EB0BBE38E25D5"/>
    <w:rsid w:val="00A8285D"/>
  </w:style>
  <w:style w:type="paragraph" w:customStyle="1" w:styleId="D8B636126E224F37A77C8BDCDA403F72">
    <w:name w:val="D8B636126E224F37A77C8BDCDA403F72"/>
    <w:rsid w:val="00A8285D"/>
  </w:style>
  <w:style w:type="paragraph" w:customStyle="1" w:styleId="35AF4D8C78F24BADA411F947EA0C4766">
    <w:name w:val="35AF4D8C78F24BADA411F947EA0C4766"/>
    <w:rsid w:val="00A82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{67E09E78-BCE8-4825-9E16-E5B009AB2B19}tf00546271_win32.dotx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2022-09-25T07:17:00Z</dcterms:created>
  <dcterms:modified xsi:type="dcterms:W3CDTF">2022-09-25T07:17:00Z</dcterms:modified>
</cp:coreProperties>
</file>